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13DF" w14:textId="77777777" w:rsidR="001A70DA" w:rsidRPr="00CD66D8" w:rsidRDefault="003F17D5" w:rsidP="00CD66D8">
      <w:pPr>
        <w:pStyle w:val="Title"/>
      </w:pPr>
      <w:r w:rsidRPr="00CD66D8">
        <mc:AlternateContent>
          <mc:Choice Requires="wpg">
            <w:drawing>
              <wp:anchor distT="0" distB="0" distL="114300" distR="114300" simplePos="0" relativeHeight="251668480" behindDoc="0" locked="1" layoutInCell="1" allowOverlap="1" wp14:anchorId="28800A20" wp14:editId="53113063">
                <wp:simplePos x="0" y="0"/>
                <wp:positionH relativeFrom="page">
                  <wp:posOffset>3922395</wp:posOffset>
                </wp:positionH>
                <wp:positionV relativeFrom="page">
                  <wp:posOffset>-676910</wp:posOffset>
                </wp:positionV>
                <wp:extent cx="4672330" cy="2592705"/>
                <wp:effectExtent l="36195" t="408940" r="44450" b="0"/>
                <wp:wrapNone/>
                <wp:docPr id="13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2330" cy="2592705"/>
                          <a:chOff x="6075" y="-1066"/>
                          <a:chExt cx="7458" cy="4138"/>
                        </a:xfrm>
                      </wpg:grpSpPr>
                      <wps:wsp>
                        <wps:cNvPr id="14" name="AutoShape 49"/>
                        <wps:cNvSpPr>
                          <a:spLocks noChangeArrowheads="1"/>
                        </wps:cNvSpPr>
                        <wps:spPr bwMode="auto">
                          <a:xfrm rot="272425" flipH="1" flipV="1">
                            <a:off x="11258" y="1726"/>
                            <a:ext cx="952" cy="134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5" name="AutoShape 50"/>
                        <wps:cNvSpPr>
                          <a:spLocks noChangeArrowheads="1"/>
                        </wps:cNvSpPr>
                        <wps:spPr bwMode="auto">
                          <a:xfrm rot="1911979" flipV="1">
                            <a:off x="6451" y="145"/>
                            <a:ext cx="952" cy="134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6" name="AutoShape 51"/>
                        <wps:cNvSpPr>
                          <a:spLocks noChangeArrowheads="1"/>
                        </wps:cNvSpPr>
                        <wps:spPr bwMode="auto">
                          <a:xfrm rot="1420542" flipV="1">
                            <a:off x="7592" y="737"/>
                            <a:ext cx="952" cy="134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7" name="AutoShape 52"/>
                        <wps:cNvSpPr>
                          <a:spLocks noChangeArrowheads="1"/>
                        </wps:cNvSpPr>
                        <wps:spPr bwMode="auto">
                          <a:xfrm rot="1092202" flipV="1">
                            <a:off x="8768" y="1222"/>
                            <a:ext cx="952" cy="134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8" name="AutoShape 54"/>
                        <wps:cNvSpPr>
                          <a:spLocks noChangeArrowheads="1"/>
                        </wps:cNvSpPr>
                        <wps:spPr bwMode="auto">
                          <a:xfrm rot="763862" flipH="1" flipV="1">
                            <a:off x="10004" y="1531"/>
                            <a:ext cx="952" cy="134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9" name="Oval 53" descr="Decorative party banner"/>
                        <wps:cNvSpPr>
                          <a:spLocks noChangeArrowheads="1"/>
                        </wps:cNvSpPr>
                        <wps:spPr bwMode="auto">
                          <a:xfrm rot="1092202">
                            <a:off x="6075" y="-1066"/>
                            <a:ext cx="7458" cy="2355"/>
                          </a:xfrm>
                          <a:prstGeom prst="ellipse">
                            <a:avLst/>
                          </a:prstGeom>
                          <a:noFill/>
                          <a:ln w="50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FEB01" id="Group 70" o:spid="_x0000_s1026" style="position:absolute;margin-left:308.85pt;margin-top:-53.3pt;width:367.9pt;height:204.15pt;z-index:251668480;mso-position-horizontal-relative:page;mso-position-vertical-relative:page" coordorigin="6075,-1066" coordsize="7458,41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9" o:spid="_x0000_s1027" type="#_x0000_t5" style="position:absolute;left:11258;top:1726;width:952;height:1346;rotation:297561fd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" fillcolor="#c00180 [3205]" stroked="f" strokecolor="#4a7ebb" strokeweight="1.5pt">
                  <v:shadow opacity="22938f" offset="0"/>
                  <v:textbox inset=",7.2pt,,7.2pt"/>
                </v:shape>
                <v:shape id="AutoShape 50" o:spid="_x0000_s1028" type="#_x0000_t5" style="position:absolute;left:6451;top:145;width:952;height:1346;rotation:-2088391fd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" fillcolor="#7004bd [3204]" stroked="f" strokecolor="#4a7ebb" strokeweight="1.5pt">
                  <v:shadow opacity="22938f" offset="0"/>
                  <v:textbox inset=",7.2pt,,7.2pt"/>
                </v:shape>
                <v:shape id="AutoShape 51" o:spid="_x0000_s1029" type="#_x0000_t5" style="position:absolute;left:7592;top:737;width:952;height:1346;rotation:-1551611fd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" fillcolor="#00bceb [3209]" stroked="f" strokecolor="#4a7ebb" strokeweight="1.5pt">
                  <v:shadow opacity="22938f" offset="0"/>
                  <v:textbox inset=",7.2pt,,7.2pt"/>
                </v:shape>
                <v:shape id="AutoShape 52" o:spid="_x0000_s1030" type="#_x0000_t5" style="position:absolute;left:8768;top:1222;width:952;height:1346;rotation:-1192976fd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" fillcolor="#6bcc39 [3206]" stroked="f" strokecolor="#4a7ebb" strokeweight="1.5pt">
                  <v:shadow opacity="22938f" offset="0"/>
                  <v:textbox inset=",7.2pt,,7.2pt"/>
                </v:shape>
                <v:shape id="AutoShape 54" o:spid="_x0000_s1031" type="#_x0000_t5" style="position:absolute;left:10004;top:1531;width:952;height:1346;rotation:834341fd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" fillcolor="#ff4f02 [3208]" stroked="f" strokecolor="#4a7ebb" strokeweight="1.5pt">
                  <v:shadow opacity="22938f" offset="0"/>
                  <v:textbox inset=",7.2pt,,7.2pt"/>
                </v:shape>
                <v:oval id="Oval 53" o:spid="_x0000_s1032" alt="Decorative party banner" style="position:absolute;left:6075;top:-1066;width:7458;height:2355;rotation:1192976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" filled="f" fillcolor="#9bc1ff" strokecolor="#0c23bb [3215]" strokeweight="4pt">
                  <v:fill color2="#3f80cd" focus="100%" type="gradient">
                    <o:fill v:ext="view" type="gradientUnscaled"/>
                  </v:fill>
                  <v:shadow opacity="22938f" offset="0"/>
                  <v:textbox inset=",7.2pt,,7.2pt"/>
                </v:oval>
                <w10:wrap anchorx="page" anchory="page"/>
                <w10:anchorlock/>
              </v:group>
            </w:pict>
          </mc:Fallback>
        </mc:AlternateContent>
      </w:r>
      <w:r w:rsidR="00B15A65">
        <w:t>How to Beat Surf</w:t>
      </w:r>
    </w:p>
    <w:p w14:paraId="0E872BDB" w14:textId="77777777" w:rsidR="001A70DA" w:rsidRPr="006F155E" w:rsidRDefault="00B15A65" w:rsidP="009F614C">
      <w:pPr>
        <w:pStyle w:val="Heading1"/>
      </w:pPr>
      <w:r>
        <w:t>Before Playing:</w:t>
      </w:r>
    </w:p>
    <w:p w14:paraId="72AA1BDD" w14:textId="77777777" w:rsidR="00052CAF" w:rsidRPr="0057758A" w:rsidRDefault="002B3C5F" w:rsidP="008B326B">
      <w:pPr>
        <w:pStyle w:val="checkboxindent"/>
      </w:pPr>
      <w:sdt>
        <w:sdtPr>
          <w:rPr>
            <w:b/>
            <w:color w:val="C00180" w:themeColor="accent2"/>
          </w:rPr>
          <w:id w:val="-98208381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5A65">
            <w:rPr>
              <w:rFonts w:ascii="MS Gothic" w:eastAsia="MS Gothic" w:hAnsi="MS Gothic" w:hint="eastAsia"/>
              <w:b/>
              <w:color w:val="C00180" w:themeColor="accent2"/>
            </w:rPr>
            <w:t>☒</w:t>
          </w:r>
        </w:sdtContent>
      </w:sdt>
      <w:r w:rsidR="00CD66D8">
        <w:tab/>
      </w:r>
      <w:r w:rsidR="003F17D5">
        <w:rPr>
          <w:noProof/>
          <w:color w:val="C00180" w:themeColor="accent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557A19BC" wp14:editId="483A1DFC">
                <wp:simplePos x="0" y="0"/>
                <wp:positionH relativeFrom="page">
                  <wp:posOffset>4873625</wp:posOffset>
                </wp:positionH>
                <wp:positionV relativeFrom="page">
                  <wp:posOffset>1936750</wp:posOffset>
                </wp:positionV>
                <wp:extent cx="2466975" cy="3568065"/>
                <wp:effectExtent l="25400" t="3175" r="3175" b="635"/>
                <wp:wrapNone/>
                <wp:docPr id="1" name="Group 7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3568065"/>
                          <a:chOff x="7668" y="3060"/>
                          <a:chExt cx="3885" cy="5619"/>
                        </a:xfrm>
                      </wpg:grpSpPr>
                      <wps:wsp>
                        <wps:cNvPr id="2" name="AutoShape 37"/>
                        <wps:cNvSpPr>
                          <a:spLocks noChangeAspect="1" noChangeArrowheads="1"/>
                        </wps:cNvSpPr>
                        <wps:spPr bwMode="auto">
                          <a:xfrm rot="-1209431">
                            <a:off x="8261" y="5523"/>
                            <a:ext cx="813" cy="773"/>
                          </a:xfrm>
                          <a:prstGeom prst="star5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" name="AutoShape 38"/>
                        <wps:cNvSpPr>
                          <a:spLocks noChangeAspect="1" noChangeArrowheads="1"/>
                        </wps:cNvSpPr>
                        <wps:spPr bwMode="auto">
                          <a:xfrm rot="4896616">
                            <a:off x="10760" y="4609"/>
                            <a:ext cx="813" cy="773"/>
                          </a:xfrm>
                          <a:prstGeom prst="star5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AutoShape 39"/>
                        <wps:cNvSpPr>
                          <a:spLocks noChangeAspect="1" noChangeArrowheads="1"/>
                        </wps:cNvSpPr>
                        <wps:spPr bwMode="auto">
                          <a:xfrm rot="744739">
                            <a:off x="10042" y="6967"/>
                            <a:ext cx="812" cy="773"/>
                          </a:xfrm>
                          <a:prstGeom prst="star5">
                            <a:avLst/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40"/>
                        <wps:cNvSpPr>
                          <a:spLocks/>
                        </wps:cNvSpPr>
                        <wps:spPr bwMode="auto">
                          <a:xfrm>
                            <a:off x="7668" y="3906"/>
                            <a:ext cx="705" cy="635"/>
                          </a:xfrm>
                          <a:custGeom>
                            <a:avLst/>
                            <a:gdLst>
                              <a:gd name="T0" fmla="*/ 0 w 750"/>
                              <a:gd name="T1" fmla="*/ 84 h 675"/>
                              <a:gd name="T2" fmla="*/ 126 w 750"/>
                              <a:gd name="T3" fmla="*/ 21 h 675"/>
                              <a:gd name="T4" fmla="*/ 265 w 750"/>
                              <a:gd name="T5" fmla="*/ 10 h 675"/>
                              <a:gd name="T6" fmla="*/ 376 w 750"/>
                              <a:gd name="T7" fmla="*/ 84 h 675"/>
                              <a:gd name="T8" fmla="*/ 387 w 750"/>
                              <a:gd name="T9" fmla="*/ 247 h 675"/>
                              <a:gd name="T10" fmla="*/ 293 w 750"/>
                              <a:gd name="T11" fmla="*/ 350 h 675"/>
                              <a:gd name="T12" fmla="*/ 188 w 750"/>
                              <a:gd name="T13" fmla="*/ 335 h 675"/>
                              <a:gd name="T14" fmla="*/ 168 w 750"/>
                              <a:gd name="T15" fmla="*/ 235 h 675"/>
                              <a:gd name="T16" fmla="*/ 300 w 750"/>
                              <a:gd name="T17" fmla="*/ 172 h 675"/>
                              <a:gd name="T18" fmla="*/ 525 w 750"/>
                              <a:gd name="T19" fmla="*/ 190 h 675"/>
                              <a:gd name="T20" fmla="*/ 610 w 750"/>
                              <a:gd name="T21" fmla="*/ 305 h 675"/>
                              <a:gd name="T22" fmla="*/ 555 w 750"/>
                              <a:gd name="T23" fmla="*/ 525 h 675"/>
                              <a:gd name="T24" fmla="*/ 420 w 750"/>
                              <a:gd name="T25" fmla="*/ 565 h 675"/>
                              <a:gd name="T26" fmla="*/ 390 w 750"/>
                              <a:gd name="T27" fmla="*/ 475 h 675"/>
                              <a:gd name="T28" fmla="*/ 455 w 750"/>
                              <a:gd name="T29" fmla="*/ 400 h 675"/>
                              <a:gd name="T30" fmla="*/ 685 w 750"/>
                              <a:gd name="T31" fmla="*/ 420 h 675"/>
                              <a:gd name="T32" fmla="*/ 750 w 750"/>
                              <a:gd name="T33" fmla="*/ 545 h 675"/>
                              <a:gd name="T34" fmla="*/ 685 w 750"/>
                              <a:gd name="T35" fmla="*/ 675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50" h="675">
                                <a:moveTo>
                                  <a:pt x="0" y="84"/>
                                </a:moveTo>
                                <a:cubicBezTo>
                                  <a:pt x="22" y="74"/>
                                  <a:pt x="82" y="33"/>
                                  <a:pt x="126" y="21"/>
                                </a:cubicBezTo>
                                <a:cubicBezTo>
                                  <a:pt x="170" y="9"/>
                                  <a:pt x="223" y="0"/>
                                  <a:pt x="265" y="10"/>
                                </a:cubicBezTo>
                                <a:cubicBezTo>
                                  <a:pt x="307" y="20"/>
                                  <a:pt x="356" y="44"/>
                                  <a:pt x="376" y="84"/>
                                </a:cubicBezTo>
                                <a:cubicBezTo>
                                  <a:pt x="396" y="124"/>
                                  <a:pt x="401" y="203"/>
                                  <a:pt x="387" y="247"/>
                                </a:cubicBezTo>
                                <a:cubicBezTo>
                                  <a:pt x="373" y="291"/>
                                  <a:pt x="326" y="335"/>
                                  <a:pt x="293" y="350"/>
                                </a:cubicBezTo>
                                <a:cubicBezTo>
                                  <a:pt x="260" y="365"/>
                                  <a:pt x="209" y="354"/>
                                  <a:pt x="188" y="335"/>
                                </a:cubicBezTo>
                                <a:cubicBezTo>
                                  <a:pt x="167" y="316"/>
                                  <a:pt x="149" y="262"/>
                                  <a:pt x="168" y="235"/>
                                </a:cubicBezTo>
                                <a:cubicBezTo>
                                  <a:pt x="187" y="208"/>
                                  <a:pt x="240" y="180"/>
                                  <a:pt x="300" y="172"/>
                                </a:cubicBezTo>
                                <a:cubicBezTo>
                                  <a:pt x="360" y="164"/>
                                  <a:pt x="473" y="168"/>
                                  <a:pt x="525" y="190"/>
                                </a:cubicBezTo>
                                <a:cubicBezTo>
                                  <a:pt x="577" y="212"/>
                                  <a:pt x="605" y="249"/>
                                  <a:pt x="610" y="305"/>
                                </a:cubicBezTo>
                                <a:cubicBezTo>
                                  <a:pt x="615" y="361"/>
                                  <a:pt x="587" y="482"/>
                                  <a:pt x="555" y="525"/>
                                </a:cubicBezTo>
                                <a:cubicBezTo>
                                  <a:pt x="523" y="568"/>
                                  <a:pt x="447" y="573"/>
                                  <a:pt x="420" y="565"/>
                                </a:cubicBezTo>
                                <a:cubicBezTo>
                                  <a:pt x="393" y="557"/>
                                  <a:pt x="384" y="502"/>
                                  <a:pt x="390" y="475"/>
                                </a:cubicBezTo>
                                <a:cubicBezTo>
                                  <a:pt x="396" y="448"/>
                                  <a:pt x="406" y="409"/>
                                  <a:pt x="455" y="400"/>
                                </a:cubicBezTo>
                                <a:cubicBezTo>
                                  <a:pt x="504" y="391"/>
                                  <a:pt x="636" y="396"/>
                                  <a:pt x="685" y="420"/>
                                </a:cubicBezTo>
                                <a:cubicBezTo>
                                  <a:pt x="734" y="444"/>
                                  <a:pt x="750" y="503"/>
                                  <a:pt x="750" y="545"/>
                                </a:cubicBezTo>
                                <a:cubicBezTo>
                                  <a:pt x="750" y="587"/>
                                  <a:pt x="699" y="648"/>
                                  <a:pt x="685" y="675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" name="Oval 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192" y="4565"/>
                            <a:ext cx="230" cy="23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" name="AutoShape 42"/>
                        <wps:cNvSpPr>
                          <a:spLocks/>
                        </wps:cNvSpPr>
                        <wps:spPr bwMode="auto">
                          <a:xfrm rot="6129455">
                            <a:off x="8824" y="7143"/>
                            <a:ext cx="705" cy="634"/>
                          </a:xfrm>
                          <a:custGeom>
                            <a:avLst/>
                            <a:gdLst>
                              <a:gd name="T0" fmla="*/ 0 w 750"/>
                              <a:gd name="T1" fmla="*/ 84 h 675"/>
                              <a:gd name="T2" fmla="*/ 126 w 750"/>
                              <a:gd name="T3" fmla="*/ 21 h 675"/>
                              <a:gd name="T4" fmla="*/ 265 w 750"/>
                              <a:gd name="T5" fmla="*/ 10 h 675"/>
                              <a:gd name="T6" fmla="*/ 376 w 750"/>
                              <a:gd name="T7" fmla="*/ 84 h 675"/>
                              <a:gd name="T8" fmla="*/ 387 w 750"/>
                              <a:gd name="T9" fmla="*/ 247 h 675"/>
                              <a:gd name="T10" fmla="*/ 293 w 750"/>
                              <a:gd name="T11" fmla="*/ 350 h 675"/>
                              <a:gd name="T12" fmla="*/ 188 w 750"/>
                              <a:gd name="T13" fmla="*/ 335 h 675"/>
                              <a:gd name="T14" fmla="*/ 168 w 750"/>
                              <a:gd name="T15" fmla="*/ 235 h 675"/>
                              <a:gd name="T16" fmla="*/ 300 w 750"/>
                              <a:gd name="T17" fmla="*/ 172 h 675"/>
                              <a:gd name="T18" fmla="*/ 525 w 750"/>
                              <a:gd name="T19" fmla="*/ 190 h 675"/>
                              <a:gd name="T20" fmla="*/ 610 w 750"/>
                              <a:gd name="T21" fmla="*/ 305 h 675"/>
                              <a:gd name="T22" fmla="*/ 555 w 750"/>
                              <a:gd name="T23" fmla="*/ 525 h 675"/>
                              <a:gd name="T24" fmla="*/ 420 w 750"/>
                              <a:gd name="T25" fmla="*/ 565 h 675"/>
                              <a:gd name="T26" fmla="*/ 390 w 750"/>
                              <a:gd name="T27" fmla="*/ 475 h 675"/>
                              <a:gd name="T28" fmla="*/ 455 w 750"/>
                              <a:gd name="T29" fmla="*/ 400 h 675"/>
                              <a:gd name="T30" fmla="*/ 685 w 750"/>
                              <a:gd name="T31" fmla="*/ 420 h 675"/>
                              <a:gd name="T32" fmla="*/ 750 w 750"/>
                              <a:gd name="T33" fmla="*/ 545 h 675"/>
                              <a:gd name="T34" fmla="*/ 685 w 750"/>
                              <a:gd name="T35" fmla="*/ 675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50" h="675">
                                <a:moveTo>
                                  <a:pt x="0" y="84"/>
                                </a:moveTo>
                                <a:cubicBezTo>
                                  <a:pt x="22" y="74"/>
                                  <a:pt x="82" y="33"/>
                                  <a:pt x="126" y="21"/>
                                </a:cubicBezTo>
                                <a:cubicBezTo>
                                  <a:pt x="170" y="9"/>
                                  <a:pt x="223" y="0"/>
                                  <a:pt x="265" y="10"/>
                                </a:cubicBezTo>
                                <a:cubicBezTo>
                                  <a:pt x="307" y="20"/>
                                  <a:pt x="356" y="44"/>
                                  <a:pt x="376" y="84"/>
                                </a:cubicBezTo>
                                <a:cubicBezTo>
                                  <a:pt x="396" y="124"/>
                                  <a:pt x="401" y="203"/>
                                  <a:pt x="387" y="247"/>
                                </a:cubicBezTo>
                                <a:cubicBezTo>
                                  <a:pt x="373" y="291"/>
                                  <a:pt x="326" y="335"/>
                                  <a:pt x="293" y="350"/>
                                </a:cubicBezTo>
                                <a:cubicBezTo>
                                  <a:pt x="260" y="365"/>
                                  <a:pt x="209" y="354"/>
                                  <a:pt x="188" y="335"/>
                                </a:cubicBezTo>
                                <a:cubicBezTo>
                                  <a:pt x="167" y="316"/>
                                  <a:pt x="149" y="262"/>
                                  <a:pt x="168" y="235"/>
                                </a:cubicBezTo>
                                <a:cubicBezTo>
                                  <a:pt x="187" y="208"/>
                                  <a:pt x="240" y="180"/>
                                  <a:pt x="300" y="172"/>
                                </a:cubicBezTo>
                                <a:cubicBezTo>
                                  <a:pt x="360" y="164"/>
                                  <a:pt x="473" y="168"/>
                                  <a:pt x="525" y="190"/>
                                </a:cubicBezTo>
                                <a:cubicBezTo>
                                  <a:pt x="577" y="212"/>
                                  <a:pt x="605" y="249"/>
                                  <a:pt x="610" y="305"/>
                                </a:cubicBezTo>
                                <a:cubicBezTo>
                                  <a:pt x="615" y="361"/>
                                  <a:pt x="587" y="482"/>
                                  <a:pt x="555" y="525"/>
                                </a:cubicBezTo>
                                <a:cubicBezTo>
                                  <a:pt x="523" y="568"/>
                                  <a:pt x="447" y="573"/>
                                  <a:pt x="420" y="565"/>
                                </a:cubicBezTo>
                                <a:cubicBezTo>
                                  <a:pt x="393" y="557"/>
                                  <a:pt x="384" y="502"/>
                                  <a:pt x="390" y="475"/>
                                </a:cubicBezTo>
                                <a:cubicBezTo>
                                  <a:pt x="396" y="448"/>
                                  <a:pt x="406" y="409"/>
                                  <a:pt x="455" y="400"/>
                                </a:cubicBezTo>
                                <a:cubicBezTo>
                                  <a:pt x="504" y="391"/>
                                  <a:pt x="636" y="396"/>
                                  <a:pt x="685" y="420"/>
                                </a:cubicBezTo>
                                <a:cubicBezTo>
                                  <a:pt x="734" y="444"/>
                                  <a:pt x="750" y="503"/>
                                  <a:pt x="750" y="545"/>
                                </a:cubicBezTo>
                                <a:cubicBezTo>
                                  <a:pt x="750" y="587"/>
                                  <a:pt x="699" y="648"/>
                                  <a:pt x="685" y="675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SpPr>
                          <a:spLocks/>
                        </wps:cNvSpPr>
                        <wps:spPr bwMode="auto">
                          <a:xfrm rot="-7977958">
                            <a:off x="9520" y="3427"/>
                            <a:ext cx="705" cy="635"/>
                          </a:xfrm>
                          <a:custGeom>
                            <a:avLst/>
                            <a:gdLst>
                              <a:gd name="T0" fmla="*/ 0 w 750"/>
                              <a:gd name="T1" fmla="*/ 84 h 675"/>
                              <a:gd name="T2" fmla="*/ 126 w 750"/>
                              <a:gd name="T3" fmla="*/ 21 h 675"/>
                              <a:gd name="T4" fmla="*/ 265 w 750"/>
                              <a:gd name="T5" fmla="*/ 10 h 675"/>
                              <a:gd name="T6" fmla="*/ 376 w 750"/>
                              <a:gd name="T7" fmla="*/ 84 h 675"/>
                              <a:gd name="T8" fmla="*/ 387 w 750"/>
                              <a:gd name="T9" fmla="*/ 247 h 675"/>
                              <a:gd name="T10" fmla="*/ 293 w 750"/>
                              <a:gd name="T11" fmla="*/ 350 h 675"/>
                              <a:gd name="T12" fmla="*/ 188 w 750"/>
                              <a:gd name="T13" fmla="*/ 335 h 675"/>
                              <a:gd name="T14" fmla="*/ 168 w 750"/>
                              <a:gd name="T15" fmla="*/ 235 h 675"/>
                              <a:gd name="T16" fmla="*/ 300 w 750"/>
                              <a:gd name="T17" fmla="*/ 172 h 675"/>
                              <a:gd name="T18" fmla="*/ 525 w 750"/>
                              <a:gd name="T19" fmla="*/ 190 h 675"/>
                              <a:gd name="T20" fmla="*/ 610 w 750"/>
                              <a:gd name="T21" fmla="*/ 305 h 675"/>
                              <a:gd name="T22" fmla="*/ 555 w 750"/>
                              <a:gd name="T23" fmla="*/ 525 h 675"/>
                              <a:gd name="T24" fmla="*/ 420 w 750"/>
                              <a:gd name="T25" fmla="*/ 565 h 675"/>
                              <a:gd name="T26" fmla="*/ 390 w 750"/>
                              <a:gd name="T27" fmla="*/ 475 h 675"/>
                              <a:gd name="T28" fmla="*/ 455 w 750"/>
                              <a:gd name="T29" fmla="*/ 400 h 675"/>
                              <a:gd name="T30" fmla="*/ 685 w 750"/>
                              <a:gd name="T31" fmla="*/ 420 h 675"/>
                              <a:gd name="T32" fmla="*/ 750 w 750"/>
                              <a:gd name="T33" fmla="*/ 545 h 675"/>
                              <a:gd name="T34" fmla="*/ 685 w 750"/>
                              <a:gd name="T35" fmla="*/ 675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50" h="675">
                                <a:moveTo>
                                  <a:pt x="0" y="84"/>
                                </a:moveTo>
                                <a:cubicBezTo>
                                  <a:pt x="22" y="74"/>
                                  <a:pt x="82" y="33"/>
                                  <a:pt x="126" y="21"/>
                                </a:cubicBezTo>
                                <a:cubicBezTo>
                                  <a:pt x="170" y="9"/>
                                  <a:pt x="223" y="0"/>
                                  <a:pt x="265" y="10"/>
                                </a:cubicBezTo>
                                <a:cubicBezTo>
                                  <a:pt x="307" y="20"/>
                                  <a:pt x="356" y="44"/>
                                  <a:pt x="376" y="84"/>
                                </a:cubicBezTo>
                                <a:cubicBezTo>
                                  <a:pt x="396" y="124"/>
                                  <a:pt x="401" y="203"/>
                                  <a:pt x="387" y="247"/>
                                </a:cubicBezTo>
                                <a:cubicBezTo>
                                  <a:pt x="373" y="291"/>
                                  <a:pt x="326" y="335"/>
                                  <a:pt x="293" y="350"/>
                                </a:cubicBezTo>
                                <a:cubicBezTo>
                                  <a:pt x="260" y="365"/>
                                  <a:pt x="209" y="354"/>
                                  <a:pt x="188" y="335"/>
                                </a:cubicBezTo>
                                <a:cubicBezTo>
                                  <a:pt x="167" y="316"/>
                                  <a:pt x="149" y="262"/>
                                  <a:pt x="168" y="235"/>
                                </a:cubicBezTo>
                                <a:cubicBezTo>
                                  <a:pt x="187" y="208"/>
                                  <a:pt x="240" y="180"/>
                                  <a:pt x="300" y="172"/>
                                </a:cubicBezTo>
                                <a:cubicBezTo>
                                  <a:pt x="360" y="164"/>
                                  <a:pt x="473" y="168"/>
                                  <a:pt x="525" y="190"/>
                                </a:cubicBezTo>
                                <a:cubicBezTo>
                                  <a:pt x="577" y="212"/>
                                  <a:pt x="605" y="249"/>
                                  <a:pt x="610" y="305"/>
                                </a:cubicBezTo>
                                <a:cubicBezTo>
                                  <a:pt x="615" y="361"/>
                                  <a:pt x="587" y="482"/>
                                  <a:pt x="555" y="525"/>
                                </a:cubicBezTo>
                                <a:cubicBezTo>
                                  <a:pt x="523" y="568"/>
                                  <a:pt x="447" y="573"/>
                                  <a:pt x="420" y="565"/>
                                </a:cubicBezTo>
                                <a:cubicBezTo>
                                  <a:pt x="393" y="557"/>
                                  <a:pt x="384" y="502"/>
                                  <a:pt x="390" y="475"/>
                                </a:cubicBezTo>
                                <a:cubicBezTo>
                                  <a:pt x="396" y="448"/>
                                  <a:pt x="406" y="409"/>
                                  <a:pt x="455" y="400"/>
                                </a:cubicBezTo>
                                <a:cubicBezTo>
                                  <a:pt x="504" y="391"/>
                                  <a:pt x="636" y="396"/>
                                  <a:pt x="685" y="420"/>
                                </a:cubicBezTo>
                                <a:cubicBezTo>
                                  <a:pt x="734" y="444"/>
                                  <a:pt x="750" y="503"/>
                                  <a:pt x="750" y="545"/>
                                </a:cubicBezTo>
                                <a:cubicBezTo>
                                  <a:pt x="750" y="587"/>
                                  <a:pt x="699" y="648"/>
                                  <a:pt x="685" y="675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" name="AutoShape 44"/>
                        <wps:cNvSpPr>
                          <a:spLocks/>
                        </wps:cNvSpPr>
                        <wps:spPr bwMode="auto">
                          <a:xfrm rot="3103006">
                            <a:off x="9812" y="5731"/>
                            <a:ext cx="705" cy="635"/>
                          </a:xfrm>
                          <a:custGeom>
                            <a:avLst/>
                            <a:gdLst>
                              <a:gd name="T0" fmla="*/ 0 w 750"/>
                              <a:gd name="T1" fmla="*/ 84 h 675"/>
                              <a:gd name="T2" fmla="*/ 126 w 750"/>
                              <a:gd name="T3" fmla="*/ 21 h 675"/>
                              <a:gd name="T4" fmla="*/ 265 w 750"/>
                              <a:gd name="T5" fmla="*/ 10 h 675"/>
                              <a:gd name="T6" fmla="*/ 376 w 750"/>
                              <a:gd name="T7" fmla="*/ 84 h 675"/>
                              <a:gd name="T8" fmla="*/ 387 w 750"/>
                              <a:gd name="T9" fmla="*/ 247 h 675"/>
                              <a:gd name="T10" fmla="*/ 293 w 750"/>
                              <a:gd name="T11" fmla="*/ 350 h 675"/>
                              <a:gd name="T12" fmla="*/ 188 w 750"/>
                              <a:gd name="T13" fmla="*/ 335 h 675"/>
                              <a:gd name="T14" fmla="*/ 168 w 750"/>
                              <a:gd name="T15" fmla="*/ 235 h 675"/>
                              <a:gd name="T16" fmla="*/ 300 w 750"/>
                              <a:gd name="T17" fmla="*/ 172 h 675"/>
                              <a:gd name="T18" fmla="*/ 525 w 750"/>
                              <a:gd name="T19" fmla="*/ 190 h 675"/>
                              <a:gd name="T20" fmla="*/ 610 w 750"/>
                              <a:gd name="T21" fmla="*/ 305 h 675"/>
                              <a:gd name="T22" fmla="*/ 555 w 750"/>
                              <a:gd name="T23" fmla="*/ 525 h 675"/>
                              <a:gd name="T24" fmla="*/ 420 w 750"/>
                              <a:gd name="T25" fmla="*/ 565 h 675"/>
                              <a:gd name="T26" fmla="*/ 390 w 750"/>
                              <a:gd name="T27" fmla="*/ 475 h 675"/>
                              <a:gd name="T28" fmla="*/ 455 w 750"/>
                              <a:gd name="T29" fmla="*/ 400 h 675"/>
                              <a:gd name="T30" fmla="*/ 685 w 750"/>
                              <a:gd name="T31" fmla="*/ 420 h 675"/>
                              <a:gd name="T32" fmla="*/ 750 w 750"/>
                              <a:gd name="T33" fmla="*/ 545 h 675"/>
                              <a:gd name="T34" fmla="*/ 685 w 750"/>
                              <a:gd name="T35" fmla="*/ 675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50" h="675">
                                <a:moveTo>
                                  <a:pt x="0" y="84"/>
                                </a:moveTo>
                                <a:cubicBezTo>
                                  <a:pt x="22" y="74"/>
                                  <a:pt x="82" y="33"/>
                                  <a:pt x="126" y="21"/>
                                </a:cubicBezTo>
                                <a:cubicBezTo>
                                  <a:pt x="170" y="9"/>
                                  <a:pt x="223" y="0"/>
                                  <a:pt x="265" y="10"/>
                                </a:cubicBezTo>
                                <a:cubicBezTo>
                                  <a:pt x="307" y="20"/>
                                  <a:pt x="356" y="44"/>
                                  <a:pt x="376" y="84"/>
                                </a:cubicBezTo>
                                <a:cubicBezTo>
                                  <a:pt x="396" y="124"/>
                                  <a:pt x="401" y="203"/>
                                  <a:pt x="387" y="247"/>
                                </a:cubicBezTo>
                                <a:cubicBezTo>
                                  <a:pt x="373" y="291"/>
                                  <a:pt x="326" y="335"/>
                                  <a:pt x="293" y="350"/>
                                </a:cubicBezTo>
                                <a:cubicBezTo>
                                  <a:pt x="260" y="365"/>
                                  <a:pt x="209" y="354"/>
                                  <a:pt x="188" y="335"/>
                                </a:cubicBezTo>
                                <a:cubicBezTo>
                                  <a:pt x="167" y="316"/>
                                  <a:pt x="149" y="262"/>
                                  <a:pt x="168" y="235"/>
                                </a:cubicBezTo>
                                <a:cubicBezTo>
                                  <a:pt x="187" y="208"/>
                                  <a:pt x="240" y="180"/>
                                  <a:pt x="300" y="172"/>
                                </a:cubicBezTo>
                                <a:cubicBezTo>
                                  <a:pt x="360" y="164"/>
                                  <a:pt x="473" y="168"/>
                                  <a:pt x="525" y="190"/>
                                </a:cubicBezTo>
                                <a:cubicBezTo>
                                  <a:pt x="577" y="212"/>
                                  <a:pt x="605" y="249"/>
                                  <a:pt x="610" y="305"/>
                                </a:cubicBezTo>
                                <a:cubicBezTo>
                                  <a:pt x="615" y="361"/>
                                  <a:pt x="587" y="482"/>
                                  <a:pt x="555" y="525"/>
                                </a:cubicBezTo>
                                <a:cubicBezTo>
                                  <a:pt x="523" y="568"/>
                                  <a:pt x="447" y="573"/>
                                  <a:pt x="420" y="565"/>
                                </a:cubicBezTo>
                                <a:cubicBezTo>
                                  <a:pt x="393" y="557"/>
                                  <a:pt x="384" y="502"/>
                                  <a:pt x="390" y="475"/>
                                </a:cubicBezTo>
                                <a:cubicBezTo>
                                  <a:pt x="396" y="448"/>
                                  <a:pt x="406" y="409"/>
                                  <a:pt x="455" y="400"/>
                                </a:cubicBezTo>
                                <a:cubicBezTo>
                                  <a:pt x="504" y="391"/>
                                  <a:pt x="636" y="396"/>
                                  <a:pt x="685" y="420"/>
                                </a:cubicBezTo>
                                <a:cubicBezTo>
                                  <a:pt x="734" y="444"/>
                                  <a:pt x="750" y="503"/>
                                  <a:pt x="750" y="545"/>
                                </a:cubicBezTo>
                                <a:cubicBezTo>
                                  <a:pt x="750" y="587"/>
                                  <a:pt x="699" y="648"/>
                                  <a:pt x="685" y="675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Oval 4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072" y="6389"/>
                            <a:ext cx="231" cy="23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" name="Oval 4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170" y="8449"/>
                            <a:ext cx="230" cy="23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" name="Oval 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402" y="3060"/>
                            <a:ext cx="230" cy="23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C757A" id="Group 78" o:spid="_x0000_s1026" style="position:absolute;margin-left:383.75pt;margin-top:152.5pt;width:194.25pt;height:280.95pt;z-index:-251649024;mso-position-horizontal-relative:page;mso-position-vertical-relative:page" coordorigin="7668,3060" coordsize="3885,5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">
                <v:shape id="AutoShape 37" o:spid="_x0000_s1027" style="position:absolute;left:8261;top:5523;width:813;height:773;rotation:-1321021fd;visibility:visible;mso-wrap-style:square;v-text-anchor:top" coordsize="10000,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" path="m,3816r3825,l5006,,6175,3816r3825,l6913,6184r1180,3816l5006,7646,1907,10000,3087,6184,,3816xe" fillcolor="#7004bd [3204]" stroked="f" strokecolor="#4a7ebb" strokeweight="1.5pt">
                  <v:stroke joinstyle="miter"/>
                  <v:shadow opacity="22938f" offset="0"/>
                  <v:path o:connecttype="custom" o:connectlocs="0,295;311,295;407,0;502,295;813,295;562,478;658,773;407,591;155,773;251,478;0,295" o:connectangles="0,0,0,0,0,0,0,0,0,0,0"/>
                  <o:lock v:ext="edit" aspectratio="t"/>
                </v:shape>
                <v:shape id="AutoShape 38" o:spid="_x0000_s1028" style="position:absolute;left:10760;top:4609;width:813;height:773;rotation:5348410fd;visibility:visible;mso-wrap-style:square;v-text-anchor:top" coordsize="10000,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" path="m,3816r3825,l5006,,6175,3816r3825,l6913,6184r1180,3816l5006,7646,1907,10000,3087,6184,,3816xe" fillcolor="#6bcc39 [3206]" stroked="f" strokecolor="#4a7ebb" strokeweight="1.5pt">
                  <v:stroke joinstyle="miter"/>
                  <v:shadow opacity="22938f" offset="0"/>
                  <v:path o:connecttype="custom" o:connectlocs="0,295;311,295;407,0;502,295;813,295;562,478;658,773;407,591;155,773;251,478;0,295" o:connectangles="0,0,0,0,0,0,0,0,0,0,0"/>
                  <o:lock v:ext="edit" aspectratio="t"/>
                </v:shape>
                <v:shape id="AutoShape 39" o:spid="_x0000_s1029" style="position:absolute;left:10042;top:6967;width:812;height:773;rotation:813454fd;visibility:visible;mso-wrap-style:square;v-text-anchor:top" coordsize="10000,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" path="m,3816r3818,l5000,,6182,3816r3818,l6909,6184r1182,3816l5000,7646,1909,10000,3091,6184,,3816xe" fillcolor="#fdcb3e [3207]" stroked="f" strokecolor="#4a7ebb" strokeweight="1.5pt">
                  <v:stroke joinstyle="miter"/>
                  <v:shadow opacity="22938f" offset="0"/>
                  <v:path o:connecttype="custom" o:connectlocs="0,295;310,295;406,0;502,295;812,295;561,478;657,773;406,591;155,773;251,478;0,295" o:connectangles="0,0,0,0,0,0,0,0,0,0,0"/>
                  <o:lock v:ext="edit" aspectratio="t"/>
                </v:shape>
                <v:shape id="AutoShape 40" o:spid="_x0000_s1030" style="position:absolute;left:7668;top:3906;width:705;height:635;visibility:visible;mso-wrap-style:square;v-text-anchor:top" coordsize="750,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" path="m,84c22,74,82,33,126,21,170,9,223,,265,10v42,10,91,34,111,74c396,124,401,203,387,247v-14,44,-61,88,-94,103c260,365,209,354,188,335,167,316,149,262,168,235v19,-27,72,-55,132,-63c360,164,473,168,525,190v52,22,80,59,85,115c615,361,587,482,555,525v-32,43,-108,48,-135,40c393,557,384,502,390,475v6,-27,16,-66,65,-75c504,391,636,396,685,420v49,24,65,83,65,125c750,587,699,648,685,675e" filled="f" strokecolor="#c00180 [3205]" strokeweight="3pt">
                  <v:shadow opacity="22938f" offset="0"/>
                  <v:path arrowok="t" o:connecttype="custom" o:connectlocs="0,79;118,20;249,9;353,79;364,232;275,329;177,315;158,221;282,162;494,179;573,287;522,494;395,532;367,447;428,376;644,395;705,513;644,635" o:connectangles="0,0,0,0,0,0,0,0,0,0,0,0,0,0,0,0,0,0"/>
                </v:shape>
                <v:oval id="Oval 41" o:spid="_x0000_s1031" style="position:absolute;left:9192;top:4565;width:230;height: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" fillcolor="#fdcb3e [3207]" stroked="f" strokecolor="#4a7ebb" strokeweight="1.5pt">
                  <v:shadow opacity="22938f" offset="0"/>
                  <o:lock v:ext="edit" aspectratio="t"/>
                  <v:textbox inset=",7.2pt,,7.2pt"/>
                </v:oval>
                <v:shape id="AutoShape 42" o:spid="_x0000_s1032" style="position:absolute;left:8824;top:7143;width:705;height:634;rotation:6694999fd;visibility:visible;mso-wrap-style:square;v-text-anchor:top" coordsize="750,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" path="m,84c22,74,82,33,126,21,170,9,223,,265,10v42,10,91,34,111,74c396,124,401,203,387,247v-14,44,-61,88,-94,103c260,365,209,354,188,335,167,316,149,262,168,235v19,-27,72,-55,132,-63c360,164,473,168,525,190v52,22,80,59,85,115c615,361,587,482,555,525v-32,43,-108,48,-135,40c393,557,384,502,390,475v6,-27,16,-66,65,-75c504,391,636,396,685,420v49,24,65,83,65,125c750,587,699,648,685,675e" filled="f" strokecolor="#6bcc39 [3206]" strokeweight="3pt">
                  <v:shadow opacity="22938f" offset="0"/>
                  <v:path arrowok="t" o:connecttype="custom" o:connectlocs="0,79;118,20;249,9;353,79;364,232;275,329;177,315;158,221;282,162;494,178;573,286;522,493;395,531;367,446;428,376;644,394;705,512;644,634" o:connectangles="0,0,0,0,0,0,0,0,0,0,0,0,0,0,0,0,0,0"/>
                </v:shape>
                <v:shape id="AutoShape 43" o:spid="_x0000_s1033" style="position:absolute;left:9520;top:3427;width:705;height:635;rotation:-8714058fd;visibility:visible;mso-wrap-style:square;v-text-anchor:top" coordsize="750,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" path="m,84c22,74,82,33,126,21,170,9,223,,265,10v42,10,91,34,111,74c396,124,401,203,387,247v-14,44,-61,88,-94,103c260,365,209,354,188,335,167,316,149,262,168,235v19,-27,72,-55,132,-63c360,164,473,168,525,190v52,22,80,59,85,115c615,361,587,482,555,525v-32,43,-108,48,-135,40c393,557,384,502,390,475v6,-27,16,-66,65,-75c504,391,636,396,685,420v49,24,65,83,65,125c750,587,699,648,685,675e" filled="f" strokecolor="#0c23bb [3215]" strokeweight="3pt">
                  <v:shadow opacity="22938f" offset="0"/>
                  <v:path arrowok="t" o:connecttype="custom" o:connectlocs="0,79;118,20;249,9;353,79;364,232;275,329;177,315;158,221;282,162;494,179;573,287;522,494;395,532;367,447;428,376;644,395;705,513;644,635" o:connectangles="0,0,0,0,0,0,0,0,0,0,0,0,0,0,0,0,0,0"/>
                </v:shape>
                <v:shape id="AutoShape 44" o:spid="_x0000_s1034" style="position:absolute;left:9812;top:5731;width:705;height:635;rotation:3389310fd;visibility:visible;mso-wrap-style:square;v-text-anchor:top" coordsize="750,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" path="m,84c22,74,82,33,126,21,170,9,223,,265,10v42,10,91,34,111,74c396,124,401,203,387,247v-14,44,-61,88,-94,103c260,365,209,354,188,335,167,316,149,262,168,235v19,-27,72,-55,132,-63c360,164,473,168,525,190v52,22,80,59,85,115c615,361,587,482,555,525v-32,43,-108,48,-135,40c393,557,384,502,390,475v6,-27,16,-66,65,-75c504,391,636,396,685,420v49,24,65,83,65,125c750,587,699,648,685,675e" filled="f" strokecolor="#ff4f02 [3208]" strokeweight="3pt">
                  <v:shadow opacity="22938f" offset="0"/>
                  <v:path arrowok="t" o:connecttype="custom" o:connectlocs="0,79;118,20;249,9;353,79;364,232;275,329;177,315;158,221;282,162;494,179;573,287;522,494;395,532;367,447;428,376;644,395;705,513;644,635" o:connectangles="0,0,0,0,0,0,0,0,0,0,0,0,0,0,0,0,0,0"/>
                </v:shape>
                <v:oval id="Oval 45" o:spid="_x0000_s1035" style="position:absolute;left:11072;top:6389;width:231;height: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" fillcolor="#7004bd [3204]" stroked="f" strokecolor="#4a7ebb" strokeweight="1.5pt">
                  <v:shadow opacity="22938f" offset="0"/>
                  <o:lock v:ext="edit" aspectratio="t"/>
                  <v:textbox inset=",7.2pt,,7.2pt"/>
                </v:oval>
                <v:oval id="Oval 46" o:spid="_x0000_s1036" style="position:absolute;left:10170;top:8449;width:230;height: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" fillcolor="#c00180 [3205]" stroked="f" strokecolor="#4a7ebb" strokeweight="1.5pt">
                  <v:shadow opacity="22938f" offset="0"/>
                  <o:lock v:ext="edit" aspectratio="t"/>
                  <v:textbox inset=",7.2pt,,7.2pt"/>
                </v:oval>
                <v:oval id="Oval 47" o:spid="_x0000_s1037" style="position:absolute;left:8402;top:3060;width:230;height: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" fillcolor="#6bcc39 [3206]" stroked="f" strokecolor="#4a7ebb" strokeweight="1.5pt">
                  <v:shadow opacity="22938f" offset="0"/>
                  <o:lock v:ext="edit" aspectratio="t"/>
                  <v:textbox inset=",7.2pt,,7.2pt"/>
                </v:oval>
                <w10:wrap anchorx="page" anchory="page"/>
                <w10:anchorlock/>
              </v:group>
            </w:pict>
          </mc:Fallback>
        </mc:AlternateContent>
      </w:r>
      <w:r w:rsidR="00B15A65">
        <w:t>Download App (LOL)</w:t>
      </w:r>
    </w:p>
    <w:p w14:paraId="02FBED0B" w14:textId="69B22982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153927052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6D8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CD66D8" w:rsidRPr="00CD66D8">
        <w:rPr>
          <w:b/>
        </w:rPr>
        <w:tab/>
      </w:r>
      <w:r w:rsidR="00B15442" w:rsidRPr="00B15442">
        <w:rPr>
          <w:bCs/>
        </w:rPr>
        <w:t>Stock the bar</w:t>
      </w:r>
    </w:p>
    <w:p w14:paraId="15C166F0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9141721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6D8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CD66D8" w:rsidRPr="00CD66D8">
        <w:rPr>
          <w:b/>
        </w:rPr>
        <w:tab/>
      </w:r>
      <w:sdt>
        <w:sdtPr>
          <w:rPr>
            <w:b/>
          </w:rPr>
          <w:id w:val="1529612141"/>
          <w:placeholder>
            <w:docPart w:val="E875C9F9C5D26240AF09C5569583FA07"/>
          </w:placeholder>
          <w:temporary/>
          <w:showingPlcHdr/>
          <w15:appearance w15:val="hidden"/>
        </w:sdtPr>
        <w:sdtEndPr/>
        <w:sdtContent>
          <w:r w:rsidR="009F614C" w:rsidRPr="009F614C">
            <w:t>Send invitations</w:t>
          </w:r>
        </w:sdtContent>
      </w:sdt>
    </w:p>
    <w:p w14:paraId="3796B18C" w14:textId="77777777" w:rsidR="009166F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4470081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6D8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CD66D8" w:rsidRPr="00CD66D8">
        <w:rPr>
          <w:b/>
        </w:rPr>
        <w:tab/>
      </w:r>
      <w:sdt>
        <w:sdtPr>
          <w:rPr>
            <w:b/>
          </w:rPr>
          <w:id w:val="221721257"/>
          <w:placeholder>
            <w:docPart w:val="681859BA13A02E4FA07CCC4BCB13A9C0"/>
          </w:placeholder>
          <w:temporary/>
          <w:showingPlcHdr/>
          <w15:appearance w15:val="hidden"/>
        </w:sdtPr>
        <w:sdtEndPr/>
        <w:sdtContent>
          <w:r w:rsidR="009F614C" w:rsidRPr="009F614C">
            <w:t>Plan the menu</w:t>
          </w:r>
        </w:sdtContent>
      </w:sdt>
    </w:p>
    <w:p w14:paraId="2B2626B8" w14:textId="77777777" w:rsidR="001A70DA" w:rsidRPr="00B15A65" w:rsidRDefault="002B3C5F" w:rsidP="009F614C">
      <w:pPr>
        <w:pStyle w:val="checkboxindent"/>
        <w:rPr>
          <w:bCs/>
        </w:rPr>
      </w:pPr>
      <w:sdt>
        <w:sdtPr>
          <w:rPr>
            <w:b/>
            <w:color w:val="C00180" w:themeColor="accent2"/>
          </w:rPr>
          <w:id w:val="-182464656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6D8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CD66D8" w:rsidRPr="00CD66D8">
        <w:rPr>
          <w:b/>
        </w:rPr>
        <w:tab/>
      </w:r>
      <w:r w:rsidR="00B15A65">
        <w:rPr>
          <w:bCs/>
        </w:rPr>
        <w:t>Select Song</w:t>
      </w:r>
    </w:p>
    <w:p w14:paraId="71A83908" w14:textId="77777777" w:rsidR="001A70DA" w:rsidRPr="00E9223B" w:rsidRDefault="00B15A65" w:rsidP="009F614C">
      <w:pPr>
        <w:pStyle w:val="Heading1"/>
      </w:pPr>
      <w:r>
        <w:t>Selecting Song:</w:t>
      </w:r>
    </w:p>
    <w:p w14:paraId="5DA0E017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9342535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CD66D8" w:rsidRPr="00CD66D8">
        <w:rPr>
          <w:b/>
        </w:rPr>
        <w:tab/>
      </w:r>
      <w:sdt>
        <w:sdtPr>
          <w:rPr>
            <w:b/>
          </w:rPr>
          <w:id w:val="-875466964"/>
          <w:placeholder>
            <w:docPart w:val="1FA480CDBCBDB945A2A64495BA0E78AA"/>
          </w:placeholder>
          <w:temporary/>
          <w:showingPlcHdr/>
          <w15:appearance w15:val="hidden"/>
        </w:sdtPr>
        <w:sdtEndPr/>
        <w:sdtContent>
          <w:r w:rsidR="009F614C" w:rsidRPr="009F614C">
            <w:t>Wash dinnerware to be used</w:t>
          </w:r>
        </w:sdtContent>
      </w:sdt>
    </w:p>
    <w:p w14:paraId="7FC1B9AE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16528665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6D8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CD66D8" w:rsidRPr="00CD66D8">
        <w:rPr>
          <w:b/>
        </w:rPr>
        <w:tab/>
      </w:r>
      <w:sdt>
        <w:sdtPr>
          <w:rPr>
            <w:b/>
          </w:rPr>
          <w:id w:val="865802459"/>
          <w:placeholder>
            <w:docPart w:val="24AA5B99D064CC40A248AF9A70B0668D"/>
          </w:placeholder>
          <w:temporary/>
          <w:showingPlcHdr/>
          <w15:appearance w15:val="hidden"/>
        </w:sdtPr>
        <w:sdtEndPr/>
        <w:sdtContent>
          <w:r w:rsidR="009F614C" w:rsidRPr="009F614C">
            <w:t>Create the music list</w:t>
          </w:r>
        </w:sdtContent>
      </w:sdt>
    </w:p>
    <w:p w14:paraId="45FD348F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9890706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6D8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CD66D8" w:rsidRPr="00CD66D8">
        <w:rPr>
          <w:b/>
        </w:rPr>
        <w:tab/>
      </w:r>
      <w:sdt>
        <w:sdtPr>
          <w:rPr>
            <w:b/>
          </w:rPr>
          <w:id w:val="1473169465"/>
          <w:placeholder>
            <w:docPart w:val="07A8A5A8D6DFB64585CC2BA4D79FE746"/>
          </w:placeholder>
          <w:temporary/>
          <w:showingPlcHdr/>
          <w15:appearance w15:val="hidden"/>
        </w:sdtPr>
        <w:sdtEndPr/>
        <w:sdtContent>
          <w:r w:rsidR="009F614C" w:rsidRPr="009F614C">
            <w:t>Buy non-perishable item</w:t>
          </w:r>
          <w:r w:rsidR="009F614C">
            <w:t>s</w:t>
          </w:r>
        </w:sdtContent>
      </w:sdt>
    </w:p>
    <w:p w14:paraId="1DD61E9A" w14:textId="77777777" w:rsidR="001A70DA" w:rsidRPr="00210D02" w:rsidRDefault="00B15A65" w:rsidP="009F614C">
      <w:pPr>
        <w:pStyle w:val="Heading1"/>
      </w:pPr>
      <w:r>
        <w:t>Launching:</w:t>
      </w:r>
    </w:p>
    <w:p w14:paraId="3A60CCD1" w14:textId="77777777" w:rsidR="001A70DA" w:rsidRPr="00B15A65" w:rsidRDefault="002B3C5F" w:rsidP="009F614C">
      <w:pPr>
        <w:pStyle w:val="checkboxindent"/>
        <w:rPr>
          <w:bCs/>
        </w:rPr>
      </w:pPr>
      <w:sdt>
        <w:sdtPr>
          <w:rPr>
            <w:b/>
            <w:color w:val="C00180" w:themeColor="accent2"/>
          </w:rPr>
          <w:id w:val="-36590748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r w:rsidR="00B15A65">
        <w:rPr>
          <w:bCs/>
        </w:rPr>
        <w:t>Configure the size of the VirtualInstrument</w:t>
      </w:r>
      <w:r w:rsidR="00B15A65" w:rsidRPr="00B15A65">
        <w:rPr>
          <w:bCs/>
        </w:rPr>
        <w:t>™</w:t>
      </w:r>
    </w:p>
    <w:bookmarkStart w:id="0" w:name="_Hlk529142142"/>
    <w:p w14:paraId="2E9E43B8" w14:textId="77777777" w:rsidR="001A70DA" w:rsidRPr="00B15A65" w:rsidRDefault="002B3C5F" w:rsidP="009F614C">
      <w:pPr>
        <w:pStyle w:val="checkboxindent"/>
        <w:rPr>
          <w:bCs/>
        </w:rPr>
      </w:pPr>
      <w:sdt>
        <w:sdtPr>
          <w:rPr>
            <w:b/>
            <w:color w:val="C00180" w:themeColor="accent2"/>
          </w:rPr>
          <w:id w:val="9209195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bookmarkEnd w:id="0"/>
      <w:r w:rsidR="00B15A65">
        <w:rPr>
          <w:bCs/>
        </w:rPr>
        <w:t>Find an open, horizontal surface</w:t>
      </w:r>
    </w:p>
    <w:p w14:paraId="0898C2DD" w14:textId="77777777" w:rsidR="001A70DA" w:rsidRPr="00B15A65" w:rsidRDefault="002B3C5F" w:rsidP="00B15A65">
      <w:pPr>
        <w:pStyle w:val="checkboxindent"/>
        <w:rPr>
          <w:bCs/>
        </w:rPr>
      </w:pPr>
      <w:sdt>
        <w:sdtPr>
          <w:rPr>
            <w:b/>
            <w:color w:val="C00180" w:themeColor="accent2"/>
          </w:rPr>
          <w:id w:val="-174332570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r w:rsidR="00B15A65">
        <w:rPr>
          <w:bCs/>
        </w:rPr>
        <w:t>Scan until you can place the VirtualInstrument</w:t>
      </w:r>
      <w:r w:rsidR="00B15A65" w:rsidRPr="00B15A65">
        <w:rPr>
          <w:bCs/>
        </w:rPr>
        <w:t>™</w:t>
      </w:r>
    </w:p>
    <w:p w14:paraId="677843AB" w14:textId="2BE62399" w:rsidR="001A70DA" w:rsidRPr="00B15442" w:rsidRDefault="002B3C5F" w:rsidP="00B15442">
      <w:pPr>
        <w:pStyle w:val="checkboxindent"/>
        <w:rPr>
          <w:bCs/>
        </w:rPr>
      </w:pPr>
      <w:sdt>
        <w:sdtPr>
          <w:rPr>
            <w:b/>
            <w:color w:val="C00180" w:themeColor="accent2"/>
          </w:rPr>
          <w:id w:val="13472059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r w:rsidR="00B15442">
        <w:rPr>
          <w:bCs/>
        </w:rPr>
        <w:t xml:space="preserve">Place the </w:t>
      </w:r>
      <w:proofErr w:type="spellStart"/>
      <w:r w:rsidR="00B15442">
        <w:rPr>
          <w:bCs/>
        </w:rPr>
        <w:t>VirtualInstrument</w:t>
      </w:r>
      <w:proofErr w:type="spellEnd"/>
      <w:r w:rsidR="00B15442" w:rsidRPr="00B15A65">
        <w:rPr>
          <w:bCs/>
        </w:rPr>
        <w:t>™</w:t>
      </w:r>
      <w:r w:rsidR="00B15442">
        <w:rPr>
          <w:bCs/>
        </w:rPr>
        <w:t xml:space="preserve"> and change size if necessary</w:t>
      </w:r>
    </w:p>
    <w:p w14:paraId="0BC8D77B" w14:textId="77777777" w:rsidR="001A70DA" w:rsidRPr="00064A74" w:rsidRDefault="00B15A65" w:rsidP="009F614C">
      <w:pPr>
        <w:pStyle w:val="Heading1"/>
      </w:pPr>
      <w:r>
        <w:t>Playing:</w:t>
      </w:r>
    </w:p>
    <w:p w14:paraId="32FF53CA" w14:textId="6BAED19D" w:rsidR="001A70DA" w:rsidRPr="00B15442" w:rsidRDefault="002B3C5F" w:rsidP="009F614C">
      <w:pPr>
        <w:pStyle w:val="checkboxindent"/>
        <w:rPr>
          <w:bCs/>
        </w:rPr>
      </w:pPr>
      <w:sdt>
        <w:sdtPr>
          <w:rPr>
            <w:b/>
            <w:color w:val="C00180" w:themeColor="accent2"/>
          </w:rPr>
          <w:id w:val="-76284643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3323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r w:rsidR="00B15442">
        <w:rPr>
          <w:bCs/>
        </w:rPr>
        <w:t>Press play to start game</w:t>
      </w:r>
    </w:p>
    <w:p w14:paraId="083E3884" w14:textId="0B1CDF68" w:rsidR="001A70DA" w:rsidRPr="00B15442" w:rsidRDefault="002B3C5F" w:rsidP="009F614C">
      <w:pPr>
        <w:pStyle w:val="checkboxindent"/>
        <w:rPr>
          <w:bCs/>
        </w:rPr>
      </w:pPr>
      <w:sdt>
        <w:sdtPr>
          <w:rPr>
            <w:b/>
            <w:color w:val="C00180" w:themeColor="accent2"/>
          </w:rPr>
          <w:id w:val="55520821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</w:p>
    <w:p w14:paraId="560AC20B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2201296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-1552303893"/>
          <w:placeholder>
            <w:docPart w:val="01FC53AE24D567478F17B3020128F5A9"/>
          </w:placeholder>
          <w:temporary/>
          <w:showingPlcHdr/>
          <w15:appearance w15:val="hidden"/>
        </w:sdtPr>
        <w:sdtEndPr/>
        <w:sdtContent>
          <w:r w:rsidR="009F614C" w:rsidRPr="009F614C">
            <w:t>Remove items from medicine cabinet that guests shouldn’t see</w:t>
          </w:r>
        </w:sdtContent>
      </w:sdt>
    </w:p>
    <w:p w14:paraId="75C312A2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6300958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-1791661737"/>
          <w:placeholder>
            <w:docPart w:val="FFEA79890A36D64A931C7B3339E94359"/>
          </w:placeholder>
          <w:temporary/>
          <w:showingPlcHdr/>
          <w15:appearance w15:val="hidden"/>
        </w:sdtPr>
        <w:sdtEndPr/>
        <w:sdtContent>
          <w:r w:rsidR="009F614C" w:rsidRPr="009F614C">
            <w:t>Set up cleaning stations</w:t>
          </w:r>
        </w:sdtContent>
      </w:sdt>
    </w:p>
    <w:p w14:paraId="57AECD9B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20287506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1334730292"/>
          <w:placeholder>
            <w:docPart w:val="12D43D866E4E3742B92E487DC3C7FD18"/>
          </w:placeholder>
          <w:temporary/>
          <w:showingPlcHdr/>
          <w15:appearance w15:val="hidden"/>
        </w:sdtPr>
        <w:sdtEndPr/>
        <w:sdtContent>
          <w:r w:rsidR="009F614C" w:rsidRPr="009F614C">
            <w:t>Finish shopping</w:t>
          </w:r>
        </w:sdtContent>
      </w:sdt>
    </w:p>
    <w:p w14:paraId="68129DC8" w14:textId="77777777" w:rsidR="001A70DA" w:rsidRPr="0057758A" w:rsidRDefault="00B15A65" w:rsidP="009F614C">
      <w:pPr>
        <w:pStyle w:val="Heading1"/>
      </w:pPr>
      <w:r>
        <w:t>After Playing:</w:t>
      </w:r>
    </w:p>
    <w:p w14:paraId="2D3BDFC5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15536111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-1508516554"/>
          <w:placeholder>
            <w:docPart w:val="8884A5FB98C735449411D412460A8D03"/>
          </w:placeholder>
          <w:temporary/>
          <w:showingPlcHdr/>
          <w15:appearance w15:val="hidden"/>
        </w:sdtPr>
        <w:sdtEndPr/>
        <w:sdtContent>
          <w:r w:rsidR="009F614C" w:rsidRPr="009F614C">
            <w:t>Buy and arrange flowers and decorations</w:t>
          </w:r>
        </w:sdtContent>
      </w:sdt>
    </w:p>
    <w:p w14:paraId="6D04416F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8879426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614954158"/>
          <w:placeholder>
            <w:docPart w:val="9263E04F959D03478BB72F9AD71731A5"/>
          </w:placeholder>
          <w:temporary/>
          <w:showingPlcHdr/>
          <w15:appearance w15:val="hidden"/>
        </w:sdtPr>
        <w:sdtEndPr/>
        <w:sdtContent>
          <w:r w:rsidR="009F614C" w:rsidRPr="009F614C">
            <w:t>Cook and prep as much food as possible</w:t>
          </w:r>
        </w:sdtContent>
      </w:sdt>
    </w:p>
    <w:p w14:paraId="574F3A5B" w14:textId="77777777" w:rsidR="005F5CC9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5651505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843825997"/>
          <w:placeholder>
            <w:docPart w:val="204A1107B86D92428010D91FB8E2A888"/>
          </w:placeholder>
          <w:temporary/>
          <w:showingPlcHdr/>
          <w15:appearance w15:val="hidden"/>
        </w:sdtPr>
        <w:sdtEndPr/>
        <w:sdtContent>
          <w:r w:rsidR="009F614C" w:rsidRPr="009F614C">
            <w:t>Place serving pieces on table</w:t>
          </w:r>
        </w:sdtContent>
      </w:sdt>
    </w:p>
    <w:p w14:paraId="157E98CB" w14:textId="77777777" w:rsidR="005F5CC9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2856558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154501775"/>
          <w:placeholder>
            <w:docPart w:val="4FE78B2E7FC3D946B3CFBD4CD98FA231"/>
          </w:placeholder>
          <w:temporary/>
          <w:showingPlcHdr/>
          <w15:appearance w15:val="hidden"/>
        </w:sdtPr>
        <w:sdtEndPr/>
        <w:sdtContent>
          <w:r w:rsidR="009F614C" w:rsidRPr="009F614C">
            <w:t>Set up bar area and barware</w:t>
          </w:r>
        </w:sdtContent>
      </w:sdt>
    </w:p>
    <w:p w14:paraId="34B84E28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47791908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-786884593"/>
          <w:placeholder>
            <w:docPart w:val="539A83AF6323954EA3BFC9C27FC6E2E4"/>
          </w:placeholder>
          <w:temporary/>
          <w:showingPlcHdr/>
          <w15:appearance w15:val="hidden"/>
        </w:sdtPr>
        <w:sdtEndPr/>
        <w:sdtContent>
          <w:r w:rsidR="009F614C" w:rsidRPr="009F614C">
            <w:t>Touch up house cleaning</w:t>
          </w:r>
        </w:sdtContent>
      </w:sdt>
    </w:p>
    <w:p w14:paraId="1D9B2708" w14:textId="77777777" w:rsidR="001A70DA" w:rsidRPr="0057758A" w:rsidRDefault="00B15A65" w:rsidP="009F614C">
      <w:pPr>
        <w:pStyle w:val="Heading1"/>
      </w:pPr>
      <w:r>
        <w:t>Misc:</w:t>
      </w:r>
    </w:p>
    <w:p w14:paraId="643510DB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58877850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742995754"/>
          <w:placeholder>
            <w:docPart w:val="3561B3E4E59C9F43ABFF05914BDD9D30"/>
          </w:placeholder>
          <w:temporary/>
          <w:showingPlcHdr/>
          <w15:appearance w15:val="hidden"/>
        </w:sdtPr>
        <w:sdtEndPr/>
        <w:sdtContent>
          <w:r w:rsidR="009F614C" w:rsidRPr="009F614C">
            <w:t>Finish last-minute cooking</w:t>
          </w:r>
        </w:sdtContent>
      </w:sdt>
    </w:p>
    <w:p w14:paraId="62D48F2D" w14:textId="77777777" w:rsidR="00052CAF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185869378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-1289345016"/>
          <w:placeholder>
            <w:docPart w:val="E337BEE6B7E778419D2A6A321CE72A64"/>
          </w:placeholder>
          <w:temporary/>
          <w:showingPlcHdr/>
          <w15:appearance w15:val="hidden"/>
        </w:sdtPr>
        <w:sdtEndPr/>
        <w:sdtContent>
          <w:r w:rsidR="009F614C" w:rsidRPr="009F614C">
            <w:t>Buy extra ice</w:t>
          </w:r>
        </w:sdtContent>
      </w:sdt>
    </w:p>
    <w:p w14:paraId="0F85A796" w14:textId="77777777" w:rsidR="001A70DA" w:rsidRPr="0057758A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25536372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274681896"/>
          <w:placeholder>
            <w:docPart w:val="1778FD0DA6D9DD47AD0EAFA9C56557D8"/>
          </w:placeholder>
          <w:temporary/>
          <w:showingPlcHdr/>
          <w15:appearance w15:val="hidden"/>
        </w:sdtPr>
        <w:sdtEndPr/>
        <w:sdtContent>
          <w:r w:rsidR="009F614C" w:rsidRPr="009F614C">
            <w:t>Set out covered food</w:t>
          </w:r>
        </w:sdtContent>
      </w:sdt>
    </w:p>
    <w:p w14:paraId="157AF119" w14:textId="77777777" w:rsidR="007B6F7F" w:rsidRPr="009C0B90" w:rsidRDefault="002B3C5F" w:rsidP="009F614C">
      <w:pPr>
        <w:pStyle w:val="checkboxindent"/>
      </w:pPr>
      <w:sdt>
        <w:sdtPr>
          <w:rPr>
            <w:b/>
            <w:color w:val="C00180" w:themeColor="accent2"/>
          </w:rPr>
          <w:id w:val="-4198714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614C" w:rsidRPr="00CD66D8">
            <w:rPr>
              <w:rFonts w:ascii="MS Gothic" w:eastAsia="MS Gothic" w:hAnsi="MS Gothic" w:hint="eastAsia"/>
              <w:b/>
              <w:color w:val="C00180" w:themeColor="accent2"/>
            </w:rPr>
            <w:t>☐</w:t>
          </w:r>
        </w:sdtContent>
      </w:sdt>
      <w:r w:rsidR="009F614C" w:rsidRPr="00CD66D8">
        <w:rPr>
          <w:b/>
        </w:rPr>
        <w:tab/>
      </w:r>
      <w:sdt>
        <w:sdtPr>
          <w:rPr>
            <w:b/>
          </w:rPr>
          <w:id w:val="-8065743"/>
          <w:placeholder>
            <w:docPart w:val="A3FF7CB70351DA489E46BFF6B087A1A1"/>
          </w:placeholder>
          <w:temporary/>
          <w:showingPlcHdr/>
          <w15:appearance w15:val="hidden"/>
        </w:sdtPr>
        <w:sdtEndPr/>
        <w:sdtContent>
          <w:r w:rsidR="009F614C" w:rsidRPr="009F614C">
            <w:t>As guests arrive, remove food covers and serve drinks</w:t>
          </w:r>
        </w:sdtContent>
      </w:sdt>
    </w:p>
    <w:sectPr w:rsidR="007B6F7F" w:rsidRPr="009C0B90" w:rsidSect="009F614C">
      <w:headerReference w:type="default" r:id="rId10"/>
      <w:pgSz w:w="12240" w:h="15840" w:code="1"/>
      <w:pgMar w:top="1440" w:right="1440" w:bottom="72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320BD" w14:textId="77777777" w:rsidR="00304128" w:rsidRDefault="00304128" w:rsidP="00E97B50">
      <w:r>
        <w:separator/>
      </w:r>
    </w:p>
  </w:endnote>
  <w:endnote w:type="continuationSeparator" w:id="0">
    <w:p w14:paraId="0C88B6BA" w14:textId="77777777" w:rsidR="00304128" w:rsidRDefault="00304128" w:rsidP="00E9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D1A78" w14:textId="77777777" w:rsidR="00304128" w:rsidRDefault="00304128" w:rsidP="00E97B50">
      <w:r>
        <w:separator/>
      </w:r>
    </w:p>
  </w:footnote>
  <w:footnote w:type="continuationSeparator" w:id="0">
    <w:p w14:paraId="23B00311" w14:textId="77777777" w:rsidR="00304128" w:rsidRDefault="00304128" w:rsidP="00E9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076FD" w14:textId="77777777" w:rsidR="00A35C5F" w:rsidRPr="00A35C5F" w:rsidRDefault="00A35C5F" w:rsidP="00A35C5F">
    <w:pPr>
      <w:pStyle w:val="Header"/>
    </w:pPr>
    <w:r w:rsidRPr="00A35C5F">
      <w:t xml:space="preserve">Page </w:t>
    </w:r>
    <w:r w:rsidR="00B3267C">
      <w:fldChar w:fldCharType="begin"/>
    </w:r>
    <w:r w:rsidR="00B3267C">
      <w:instrText xml:space="preserve"> PAGE  \* MERGEFORMAT </w:instrText>
    </w:r>
    <w:r w:rsidR="00B3267C">
      <w:fldChar w:fldCharType="separate"/>
    </w:r>
    <w:r w:rsidR="00117C27">
      <w:rPr>
        <w:noProof/>
      </w:rPr>
      <w:t>2</w:t>
    </w:r>
    <w:r w:rsidR="00B3267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5092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B6BE43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2A7ABC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526EA"/>
    <w:multiLevelType w:val="multilevel"/>
    <w:tmpl w:val="123A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0033A"/>
    <w:multiLevelType w:val="multilevel"/>
    <w:tmpl w:val="E5C67AE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47588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C524C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55872"/>
    <w:multiLevelType w:val="multilevel"/>
    <w:tmpl w:val="A238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5048F"/>
    <w:multiLevelType w:val="multilevel"/>
    <w:tmpl w:val="2A8E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67A12"/>
    <w:multiLevelType w:val="multilevel"/>
    <w:tmpl w:val="983CD4F2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9459C1"/>
    <w:multiLevelType w:val="multilevel"/>
    <w:tmpl w:val="39DE735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70510"/>
    <w:multiLevelType w:val="multilevel"/>
    <w:tmpl w:val="C140448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A6B2E"/>
    <w:multiLevelType w:val="multilevel"/>
    <w:tmpl w:val="FEE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854C1B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5"/>
  </w:num>
  <w:num w:numId="5">
    <w:abstractNumId w:val="7"/>
  </w:num>
  <w:num w:numId="6">
    <w:abstractNumId w:val="13"/>
  </w:num>
  <w:num w:numId="7">
    <w:abstractNumId w:val="4"/>
  </w:num>
  <w:num w:numId="8">
    <w:abstractNumId w:val="11"/>
  </w:num>
  <w:num w:numId="9">
    <w:abstractNumId w:val="2"/>
  </w:num>
  <w:num w:numId="10">
    <w:abstractNumId w:val="9"/>
  </w:num>
  <w:num w:numId="11">
    <w:abstractNumId w:val="6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65"/>
    <w:rsid w:val="0000086E"/>
    <w:rsid w:val="000226C4"/>
    <w:rsid w:val="00052CAF"/>
    <w:rsid w:val="00064A74"/>
    <w:rsid w:val="00073EB8"/>
    <w:rsid w:val="00117C27"/>
    <w:rsid w:val="001A70DA"/>
    <w:rsid w:val="001D2D2D"/>
    <w:rsid w:val="00210D02"/>
    <w:rsid w:val="00250754"/>
    <w:rsid w:val="0027401E"/>
    <w:rsid w:val="002F72AE"/>
    <w:rsid w:val="003028B8"/>
    <w:rsid w:val="00304128"/>
    <w:rsid w:val="003B191A"/>
    <w:rsid w:val="003F17D5"/>
    <w:rsid w:val="0040339D"/>
    <w:rsid w:val="0041332B"/>
    <w:rsid w:val="004406B7"/>
    <w:rsid w:val="00492A58"/>
    <w:rsid w:val="00494DA4"/>
    <w:rsid w:val="004E6F3C"/>
    <w:rsid w:val="005110B2"/>
    <w:rsid w:val="0053151A"/>
    <w:rsid w:val="0055592C"/>
    <w:rsid w:val="0057758A"/>
    <w:rsid w:val="00597C07"/>
    <w:rsid w:val="005F04D3"/>
    <w:rsid w:val="005F5CC9"/>
    <w:rsid w:val="006E1EC7"/>
    <w:rsid w:val="006F155E"/>
    <w:rsid w:val="00710724"/>
    <w:rsid w:val="007336ED"/>
    <w:rsid w:val="007515D7"/>
    <w:rsid w:val="007A0FEE"/>
    <w:rsid w:val="007B6F7F"/>
    <w:rsid w:val="00832A5A"/>
    <w:rsid w:val="00835C4B"/>
    <w:rsid w:val="00852470"/>
    <w:rsid w:val="008A7BCF"/>
    <w:rsid w:val="008B326B"/>
    <w:rsid w:val="0090444B"/>
    <w:rsid w:val="009166FA"/>
    <w:rsid w:val="009313ED"/>
    <w:rsid w:val="009C0B90"/>
    <w:rsid w:val="009C73B6"/>
    <w:rsid w:val="009E568C"/>
    <w:rsid w:val="009F614C"/>
    <w:rsid w:val="00A35C5F"/>
    <w:rsid w:val="00B15442"/>
    <w:rsid w:val="00B15A65"/>
    <w:rsid w:val="00B3267C"/>
    <w:rsid w:val="00BE04F5"/>
    <w:rsid w:val="00BF1BA9"/>
    <w:rsid w:val="00C354CF"/>
    <w:rsid w:val="00C96451"/>
    <w:rsid w:val="00CA0438"/>
    <w:rsid w:val="00CC5F6F"/>
    <w:rsid w:val="00CD66D8"/>
    <w:rsid w:val="00D513D5"/>
    <w:rsid w:val="00D53323"/>
    <w:rsid w:val="00DC017D"/>
    <w:rsid w:val="00E504CC"/>
    <w:rsid w:val="00E646B9"/>
    <w:rsid w:val="00E70489"/>
    <w:rsid w:val="00E83FEE"/>
    <w:rsid w:val="00E862B7"/>
    <w:rsid w:val="00E9223B"/>
    <w:rsid w:val="00E97B50"/>
    <w:rsid w:val="00F035A0"/>
    <w:rsid w:val="00F70A96"/>
    <w:rsid w:val="00F94BB3"/>
    <w:rsid w:val="00FD4A5E"/>
    <w:rsid w:val="00FD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817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46B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6B9"/>
    <w:pPr>
      <w:keepNext/>
      <w:keepLines/>
      <w:spacing w:before="300" w:after="40"/>
      <w:outlineLvl w:val="0"/>
    </w:pPr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0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646B9"/>
    <w:pPr>
      <w:pBdr>
        <w:left w:val="single" w:sz="48" w:space="4" w:color="00BCEB" w:themeColor="accent6"/>
      </w:pBdr>
      <w:shd w:val="clear" w:color="auto" w:fill="FDCB3E" w:themeFill="accent4"/>
      <w:spacing w:before="200" w:after="440"/>
      <w:ind w:right="-1440"/>
      <w:contextualSpacing/>
    </w:pPr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E646B9"/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shd w:val="clear" w:color="auto" w:fill="FDCB3E" w:themeFill="accent4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646B9"/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  <w:lang w:val="en-US"/>
    </w:rPr>
  </w:style>
  <w:style w:type="paragraph" w:customStyle="1" w:styleId="checkboxindent">
    <w:name w:val="checkbox indent"/>
    <w:basedOn w:val="Normal"/>
    <w:qFormat/>
    <w:rsid w:val="00E646B9"/>
    <w:pPr>
      <w:tabs>
        <w:tab w:val="left" w:pos="360"/>
      </w:tabs>
      <w:ind w:left="357" w:hanging="357"/>
    </w:pPr>
  </w:style>
  <w:style w:type="paragraph" w:styleId="Header">
    <w:name w:val="header"/>
    <w:basedOn w:val="Normal"/>
    <w:link w:val="HeaderChar"/>
    <w:semiHidden/>
    <w:qFormat/>
    <w:rsid w:val="00A35C5F"/>
    <w:pPr>
      <w:tabs>
        <w:tab w:val="center" w:pos="4320"/>
        <w:tab w:val="right" w:pos="8640"/>
      </w:tabs>
    </w:pPr>
    <w:rPr>
      <w:color w:val="0C23BB" w:themeColor="text2"/>
      <w:sz w:val="20"/>
    </w:rPr>
  </w:style>
  <w:style w:type="character" w:customStyle="1" w:styleId="HeaderChar">
    <w:name w:val="Header Char"/>
    <w:basedOn w:val="DefaultParagraphFont"/>
    <w:link w:val="Header"/>
    <w:semiHidden/>
    <w:rsid w:val="00E646B9"/>
    <w:rPr>
      <w:color w:val="0C23BB" w:themeColor="text2"/>
      <w:sz w:val="20"/>
      <w:lang w:val="en-US"/>
    </w:rPr>
  </w:style>
  <w:style w:type="paragraph" w:styleId="Footer">
    <w:name w:val="footer"/>
    <w:basedOn w:val="Normal"/>
    <w:link w:val="FooterChar"/>
    <w:semiHidden/>
    <w:rsid w:val="00A35C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646B9"/>
    <w:rPr>
      <w:lang w:val="en-US"/>
    </w:rPr>
  </w:style>
  <w:style w:type="character" w:styleId="PlaceholderText">
    <w:name w:val="Placeholder Text"/>
    <w:basedOn w:val="DefaultParagraphFont"/>
    <w:semiHidden/>
    <w:rsid w:val="009F61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donovan/Library/Containers/com.microsoft.Word/Data/Library/Application%20Support/Microsoft/Office/16.0/DTS/Search/%7b36844375-8D61-F34A-B3E1-50D2EE9CB6AA%7dtf6733523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75C9F9C5D26240AF09C5569583F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A2FD-830D-9B44-9FC7-A3F9DD801629}"/>
      </w:docPartPr>
      <w:docPartBody>
        <w:p w:rsidR="00242450" w:rsidRDefault="003521F4">
          <w:pPr>
            <w:pStyle w:val="E875C9F9C5D26240AF09C5569583FA07"/>
          </w:pPr>
          <w:r w:rsidRPr="009F614C">
            <w:t>Send invitations</w:t>
          </w:r>
        </w:p>
      </w:docPartBody>
    </w:docPart>
    <w:docPart>
      <w:docPartPr>
        <w:name w:val="681859BA13A02E4FA07CCC4BCB13A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1AC3F-04C8-914A-A44E-A4BA4DF37B1E}"/>
      </w:docPartPr>
      <w:docPartBody>
        <w:p w:rsidR="00242450" w:rsidRDefault="003521F4">
          <w:pPr>
            <w:pStyle w:val="681859BA13A02E4FA07CCC4BCB13A9C0"/>
          </w:pPr>
          <w:r w:rsidRPr="009F614C">
            <w:t>Plan the menu</w:t>
          </w:r>
        </w:p>
      </w:docPartBody>
    </w:docPart>
    <w:docPart>
      <w:docPartPr>
        <w:name w:val="1FA480CDBCBDB945A2A64495BA0E7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76F25-7935-BF42-B964-6935704249BB}"/>
      </w:docPartPr>
      <w:docPartBody>
        <w:p w:rsidR="00242450" w:rsidRDefault="003521F4">
          <w:pPr>
            <w:pStyle w:val="1FA480CDBCBDB945A2A64495BA0E78AA"/>
          </w:pPr>
          <w:r w:rsidRPr="009F614C">
            <w:t>Wash dinnerware to be used</w:t>
          </w:r>
        </w:p>
      </w:docPartBody>
    </w:docPart>
    <w:docPart>
      <w:docPartPr>
        <w:name w:val="24AA5B99D064CC40A248AF9A70B06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56AF9-8C81-2645-A5BF-0FF9FFFE4B17}"/>
      </w:docPartPr>
      <w:docPartBody>
        <w:p w:rsidR="00242450" w:rsidRDefault="003521F4">
          <w:pPr>
            <w:pStyle w:val="24AA5B99D064CC40A248AF9A70B0668D"/>
          </w:pPr>
          <w:r w:rsidRPr="009F614C">
            <w:t>Create the music list</w:t>
          </w:r>
        </w:p>
      </w:docPartBody>
    </w:docPart>
    <w:docPart>
      <w:docPartPr>
        <w:name w:val="07A8A5A8D6DFB64585CC2BA4D79FE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C32C-0465-C745-B6FB-9FB3263EF1C4}"/>
      </w:docPartPr>
      <w:docPartBody>
        <w:p w:rsidR="00242450" w:rsidRDefault="003521F4">
          <w:pPr>
            <w:pStyle w:val="07A8A5A8D6DFB64585CC2BA4D79FE746"/>
          </w:pPr>
          <w:r w:rsidRPr="009F614C">
            <w:t>Buy non-perishable item</w:t>
          </w:r>
          <w:r>
            <w:t>s</w:t>
          </w:r>
        </w:p>
      </w:docPartBody>
    </w:docPart>
    <w:docPart>
      <w:docPartPr>
        <w:name w:val="01FC53AE24D567478F17B3020128F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44EA3-371D-154E-BD13-A62C54405500}"/>
      </w:docPartPr>
      <w:docPartBody>
        <w:p w:rsidR="00242450" w:rsidRDefault="003521F4">
          <w:pPr>
            <w:pStyle w:val="01FC53AE24D567478F17B3020128F5A9"/>
          </w:pPr>
          <w:r w:rsidRPr="009F614C">
            <w:t>Remove items from medicine cabinet that guests shouldn’t see</w:t>
          </w:r>
        </w:p>
      </w:docPartBody>
    </w:docPart>
    <w:docPart>
      <w:docPartPr>
        <w:name w:val="FFEA79890A36D64A931C7B3339E94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1BCEB-EEC3-0749-8F2F-716508614FBE}"/>
      </w:docPartPr>
      <w:docPartBody>
        <w:p w:rsidR="00242450" w:rsidRDefault="003521F4">
          <w:pPr>
            <w:pStyle w:val="FFEA79890A36D64A931C7B3339E94359"/>
          </w:pPr>
          <w:r w:rsidRPr="009F614C">
            <w:t>Set up cleaning stations</w:t>
          </w:r>
        </w:p>
      </w:docPartBody>
    </w:docPart>
    <w:docPart>
      <w:docPartPr>
        <w:name w:val="12D43D866E4E3742B92E487DC3C7F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5768-A029-E941-8E36-855C52AF28BB}"/>
      </w:docPartPr>
      <w:docPartBody>
        <w:p w:rsidR="00242450" w:rsidRDefault="003521F4">
          <w:pPr>
            <w:pStyle w:val="12D43D866E4E3742B92E487DC3C7FD18"/>
          </w:pPr>
          <w:r w:rsidRPr="009F614C">
            <w:t>Finish shopping</w:t>
          </w:r>
        </w:p>
      </w:docPartBody>
    </w:docPart>
    <w:docPart>
      <w:docPartPr>
        <w:name w:val="8884A5FB98C735449411D412460A8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2CD7A-5B14-6A46-A177-E14FDA1027DE}"/>
      </w:docPartPr>
      <w:docPartBody>
        <w:p w:rsidR="00242450" w:rsidRDefault="003521F4">
          <w:pPr>
            <w:pStyle w:val="8884A5FB98C735449411D412460A8D03"/>
          </w:pPr>
          <w:r w:rsidRPr="009F614C">
            <w:t>Buy and arrange flowers and decorations</w:t>
          </w:r>
        </w:p>
      </w:docPartBody>
    </w:docPart>
    <w:docPart>
      <w:docPartPr>
        <w:name w:val="9263E04F959D03478BB72F9AD7173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FADEF-BACC-CD44-9185-3992F0D381A9}"/>
      </w:docPartPr>
      <w:docPartBody>
        <w:p w:rsidR="00242450" w:rsidRDefault="003521F4">
          <w:pPr>
            <w:pStyle w:val="9263E04F959D03478BB72F9AD71731A5"/>
          </w:pPr>
          <w:r w:rsidRPr="009F614C">
            <w:t>Cook and prep as much food as possible</w:t>
          </w:r>
        </w:p>
      </w:docPartBody>
    </w:docPart>
    <w:docPart>
      <w:docPartPr>
        <w:name w:val="204A1107B86D92428010D91FB8E2A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DD66D-8BE6-FB45-AB74-05E190BCB377}"/>
      </w:docPartPr>
      <w:docPartBody>
        <w:p w:rsidR="00242450" w:rsidRDefault="003521F4">
          <w:pPr>
            <w:pStyle w:val="204A1107B86D92428010D91FB8E2A888"/>
          </w:pPr>
          <w:r w:rsidRPr="009F614C">
            <w:t>Place serving pieces on table</w:t>
          </w:r>
        </w:p>
      </w:docPartBody>
    </w:docPart>
    <w:docPart>
      <w:docPartPr>
        <w:name w:val="4FE78B2E7FC3D946B3CFBD4CD98FA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5E769-D342-0145-8F46-A19F14B0582E}"/>
      </w:docPartPr>
      <w:docPartBody>
        <w:p w:rsidR="00242450" w:rsidRDefault="003521F4">
          <w:pPr>
            <w:pStyle w:val="4FE78B2E7FC3D946B3CFBD4CD98FA231"/>
          </w:pPr>
          <w:r w:rsidRPr="009F614C">
            <w:t>Set up bar area and barware</w:t>
          </w:r>
        </w:p>
      </w:docPartBody>
    </w:docPart>
    <w:docPart>
      <w:docPartPr>
        <w:name w:val="539A83AF6323954EA3BFC9C27FC6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B0874-8DA3-7842-AE5F-B72F3D381FC2}"/>
      </w:docPartPr>
      <w:docPartBody>
        <w:p w:rsidR="00242450" w:rsidRDefault="003521F4">
          <w:pPr>
            <w:pStyle w:val="539A83AF6323954EA3BFC9C27FC6E2E4"/>
          </w:pPr>
          <w:r w:rsidRPr="009F614C">
            <w:t>Touch up house cleaning</w:t>
          </w:r>
        </w:p>
      </w:docPartBody>
    </w:docPart>
    <w:docPart>
      <w:docPartPr>
        <w:name w:val="3561B3E4E59C9F43ABFF05914BDD9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031EE-66B0-854C-9DDE-693C308035F4}"/>
      </w:docPartPr>
      <w:docPartBody>
        <w:p w:rsidR="00242450" w:rsidRDefault="003521F4">
          <w:pPr>
            <w:pStyle w:val="3561B3E4E59C9F43ABFF05914BDD9D30"/>
          </w:pPr>
          <w:r w:rsidRPr="009F614C">
            <w:t>Finish last-minute cooking</w:t>
          </w:r>
        </w:p>
      </w:docPartBody>
    </w:docPart>
    <w:docPart>
      <w:docPartPr>
        <w:name w:val="E337BEE6B7E778419D2A6A321CE72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E16BA-F735-1E47-9722-54DB452DDABC}"/>
      </w:docPartPr>
      <w:docPartBody>
        <w:p w:rsidR="00242450" w:rsidRDefault="003521F4">
          <w:pPr>
            <w:pStyle w:val="E337BEE6B7E778419D2A6A321CE72A64"/>
          </w:pPr>
          <w:r w:rsidRPr="009F614C">
            <w:t>Buy extra ice</w:t>
          </w:r>
        </w:p>
      </w:docPartBody>
    </w:docPart>
    <w:docPart>
      <w:docPartPr>
        <w:name w:val="1778FD0DA6D9DD47AD0EAFA9C5655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EB15F-F0C2-BA4B-85DB-CBCBF0FE2C86}"/>
      </w:docPartPr>
      <w:docPartBody>
        <w:p w:rsidR="00242450" w:rsidRDefault="003521F4">
          <w:pPr>
            <w:pStyle w:val="1778FD0DA6D9DD47AD0EAFA9C56557D8"/>
          </w:pPr>
          <w:r w:rsidRPr="009F614C">
            <w:t>Set out covered food</w:t>
          </w:r>
        </w:p>
      </w:docPartBody>
    </w:docPart>
    <w:docPart>
      <w:docPartPr>
        <w:name w:val="A3FF7CB70351DA489E46BFF6B087A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DE524-8007-6040-AA95-E10C37910FCF}"/>
      </w:docPartPr>
      <w:docPartBody>
        <w:p w:rsidR="00242450" w:rsidRDefault="003521F4">
          <w:pPr>
            <w:pStyle w:val="A3FF7CB70351DA489E46BFF6B087A1A1"/>
          </w:pPr>
          <w:r w:rsidRPr="009F614C">
            <w:t>As guests arrive, remove food covers and serve drinks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58"/>
    <w:rsid w:val="00030658"/>
    <w:rsid w:val="00242450"/>
    <w:rsid w:val="0035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5D4A7D140BC740A037F42AC8430D29">
    <w:name w:val="A65D4A7D140BC740A037F42AC8430D29"/>
  </w:style>
  <w:style w:type="paragraph" w:customStyle="1" w:styleId="FB2D0AF167D4DE499463AEB8603169BC">
    <w:name w:val="FB2D0AF167D4DE499463AEB8603169BC"/>
  </w:style>
  <w:style w:type="paragraph" w:customStyle="1" w:styleId="C13BA4ED4A9FC9428EB167370E7AF4CA">
    <w:name w:val="C13BA4ED4A9FC9428EB167370E7AF4CA"/>
  </w:style>
  <w:style w:type="paragraph" w:customStyle="1" w:styleId="B1CF8F85F6A2C9439FA2B8A421603271">
    <w:name w:val="B1CF8F85F6A2C9439FA2B8A421603271"/>
  </w:style>
  <w:style w:type="paragraph" w:customStyle="1" w:styleId="E875C9F9C5D26240AF09C5569583FA07">
    <w:name w:val="E875C9F9C5D26240AF09C5569583FA07"/>
  </w:style>
  <w:style w:type="paragraph" w:customStyle="1" w:styleId="681859BA13A02E4FA07CCC4BCB13A9C0">
    <w:name w:val="681859BA13A02E4FA07CCC4BCB13A9C0"/>
  </w:style>
  <w:style w:type="paragraph" w:customStyle="1" w:styleId="194070F6C484FC41AE46FD2D2C55F134">
    <w:name w:val="194070F6C484FC41AE46FD2D2C55F134"/>
  </w:style>
  <w:style w:type="paragraph" w:customStyle="1" w:styleId="7F8E573CA2041A439B74A3575F246B40">
    <w:name w:val="7F8E573CA2041A439B74A3575F246B40"/>
  </w:style>
  <w:style w:type="paragraph" w:customStyle="1" w:styleId="1FA480CDBCBDB945A2A64495BA0E78AA">
    <w:name w:val="1FA480CDBCBDB945A2A64495BA0E78AA"/>
  </w:style>
  <w:style w:type="paragraph" w:customStyle="1" w:styleId="24AA5B99D064CC40A248AF9A70B0668D">
    <w:name w:val="24AA5B99D064CC40A248AF9A70B0668D"/>
  </w:style>
  <w:style w:type="paragraph" w:customStyle="1" w:styleId="07A8A5A8D6DFB64585CC2BA4D79FE746">
    <w:name w:val="07A8A5A8D6DFB64585CC2BA4D79FE746"/>
  </w:style>
  <w:style w:type="paragraph" w:customStyle="1" w:styleId="A814B199C43EBE4A9518B16D609F8DDB">
    <w:name w:val="A814B199C43EBE4A9518B16D609F8DDB"/>
  </w:style>
  <w:style w:type="paragraph" w:customStyle="1" w:styleId="B493D45EFF1EB64E8567352CDB589340">
    <w:name w:val="B493D45EFF1EB64E8567352CDB589340"/>
  </w:style>
  <w:style w:type="paragraph" w:customStyle="1" w:styleId="D54681DF9EFCFE47854060A694CE4AE3">
    <w:name w:val="D54681DF9EFCFE47854060A694CE4AE3"/>
  </w:style>
  <w:style w:type="paragraph" w:customStyle="1" w:styleId="541AF1D40F629B4C9702B3ACBA86CC68">
    <w:name w:val="541AF1D40F629B4C9702B3ACBA86CC68"/>
  </w:style>
  <w:style w:type="paragraph" w:customStyle="1" w:styleId="2552BBF72E41DD40938B2CAAF9A1F686">
    <w:name w:val="2552BBF72E41DD40938B2CAAF9A1F686"/>
  </w:style>
  <w:style w:type="paragraph" w:customStyle="1" w:styleId="8ED501C4A826B5419ABAAAECB6C37AA9">
    <w:name w:val="8ED501C4A826B5419ABAAAECB6C37AA9"/>
  </w:style>
  <w:style w:type="paragraph" w:customStyle="1" w:styleId="3D4C54551AE25A44A6CF5089F751D113">
    <w:name w:val="3D4C54551AE25A44A6CF5089F751D113"/>
  </w:style>
  <w:style w:type="paragraph" w:customStyle="1" w:styleId="BB536551E956AB4BBE5E137C14126DC9">
    <w:name w:val="BB536551E956AB4BBE5E137C14126DC9"/>
  </w:style>
  <w:style w:type="paragraph" w:customStyle="1" w:styleId="01FC53AE24D567478F17B3020128F5A9">
    <w:name w:val="01FC53AE24D567478F17B3020128F5A9"/>
  </w:style>
  <w:style w:type="paragraph" w:customStyle="1" w:styleId="FFEA79890A36D64A931C7B3339E94359">
    <w:name w:val="FFEA79890A36D64A931C7B3339E94359"/>
  </w:style>
  <w:style w:type="paragraph" w:customStyle="1" w:styleId="12D43D866E4E3742B92E487DC3C7FD18">
    <w:name w:val="12D43D866E4E3742B92E487DC3C7FD18"/>
  </w:style>
  <w:style w:type="paragraph" w:customStyle="1" w:styleId="1E6C8B3B951E824A81F25DB3EFB3D113">
    <w:name w:val="1E6C8B3B951E824A81F25DB3EFB3D113"/>
  </w:style>
  <w:style w:type="paragraph" w:customStyle="1" w:styleId="8884A5FB98C735449411D412460A8D03">
    <w:name w:val="8884A5FB98C735449411D412460A8D03"/>
  </w:style>
  <w:style w:type="paragraph" w:customStyle="1" w:styleId="9263E04F959D03478BB72F9AD71731A5">
    <w:name w:val="9263E04F959D03478BB72F9AD71731A5"/>
  </w:style>
  <w:style w:type="paragraph" w:customStyle="1" w:styleId="204A1107B86D92428010D91FB8E2A888">
    <w:name w:val="204A1107B86D92428010D91FB8E2A888"/>
  </w:style>
  <w:style w:type="paragraph" w:customStyle="1" w:styleId="4FE78B2E7FC3D946B3CFBD4CD98FA231">
    <w:name w:val="4FE78B2E7FC3D946B3CFBD4CD98FA231"/>
  </w:style>
  <w:style w:type="paragraph" w:customStyle="1" w:styleId="539A83AF6323954EA3BFC9C27FC6E2E4">
    <w:name w:val="539A83AF6323954EA3BFC9C27FC6E2E4"/>
  </w:style>
  <w:style w:type="paragraph" w:customStyle="1" w:styleId="9B3ED8A87ABCA3409E252FA132EC1469">
    <w:name w:val="9B3ED8A87ABCA3409E252FA132EC1469"/>
  </w:style>
  <w:style w:type="paragraph" w:customStyle="1" w:styleId="3561B3E4E59C9F43ABFF05914BDD9D30">
    <w:name w:val="3561B3E4E59C9F43ABFF05914BDD9D30"/>
  </w:style>
  <w:style w:type="paragraph" w:customStyle="1" w:styleId="E337BEE6B7E778419D2A6A321CE72A64">
    <w:name w:val="E337BEE6B7E778419D2A6A321CE72A64"/>
  </w:style>
  <w:style w:type="paragraph" w:customStyle="1" w:styleId="1778FD0DA6D9DD47AD0EAFA9C56557D8">
    <w:name w:val="1778FD0DA6D9DD47AD0EAFA9C56557D8"/>
  </w:style>
  <w:style w:type="paragraph" w:customStyle="1" w:styleId="A3FF7CB70351DA489E46BFF6B087A1A1">
    <w:name w:val="A3FF7CB70351DA489E46BFF6B087A1A1"/>
  </w:style>
  <w:style w:type="paragraph" w:customStyle="1" w:styleId="2446DC74819E8F49B8C84D8A936C279B">
    <w:name w:val="2446DC74819E8F49B8C84D8A936C279B"/>
    <w:rsid w:val="00030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77">
      <a:dk1>
        <a:sysClr val="windowText" lastClr="000000"/>
      </a:dk1>
      <a:lt1>
        <a:sysClr val="window" lastClr="FFFFFF"/>
      </a:lt1>
      <a:dk2>
        <a:srgbClr val="0C23BB"/>
      </a:dk2>
      <a:lt2>
        <a:srgbClr val="E6E6E6"/>
      </a:lt2>
      <a:accent1>
        <a:srgbClr val="7004BD"/>
      </a:accent1>
      <a:accent2>
        <a:srgbClr val="C00180"/>
      </a:accent2>
      <a:accent3>
        <a:srgbClr val="6BCC39"/>
      </a:accent3>
      <a:accent4>
        <a:srgbClr val="FDCB3E"/>
      </a:accent4>
      <a:accent5>
        <a:srgbClr val="FF4F02"/>
      </a:accent5>
      <a:accent6>
        <a:srgbClr val="00BCEB"/>
      </a:accent6>
      <a:hlink>
        <a:srgbClr val="0C23BB"/>
      </a:hlink>
      <a:folHlink>
        <a:srgbClr val="C001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FD1595-6DDD-4ADD-A15A-E47CDFEB2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EDFE75-5993-4296-881E-A1ADB2E5C88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3DBAC32-16F9-456F-B1F7-737A3C29F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{36844375-8D61-F34A-B3E1-50D2EE9CB6AA}tf67335236.dotx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2020-06-05T04:28:00Z</dcterms:created>
  <dcterms:modified xsi:type="dcterms:W3CDTF">2020-06-06T18:08:00Z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